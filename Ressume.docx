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1B1D" w14:textId="66CD88E1" w:rsidR="00816216" w:rsidRDefault="00927023" w:rsidP="00141A4C">
      <w:pPr>
        <w:pStyle w:val="Title"/>
      </w:pPr>
      <w:r>
        <w:t>Mahesh Pawar</w:t>
      </w:r>
    </w:p>
    <w:p w14:paraId="5CE0A26C" w14:textId="77777777" w:rsidR="00936FE2" w:rsidRDefault="00927023" w:rsidP="00141A4C">
      <w:r>
        <w:t>Maheshp8767@gmail.com</w:t>
      </w:r>
      <w:r w:rsidR="00141A4C">
        <w:t> | </w:t>
      </w:r>
      <w:r>
        <w:t>(+91) 8767793249</w:t>
      </w:r>
      <w:r w:rsidR="00141A4C">
        <w:t> | </w:t>
      </w:r>
    </w:p>
    <w:p w14:paraId="3911244B" w14:textId="221DFB02" w:rsidR="00141A4C" w:rsidRDefault="00760CF6" w:rsidP="00936FE2">
      <w:pPr>
        <w:pStyle w:val="ListParagraph"/>
        <w:numPr>
          <w:ilvl w:val="0"/>
          <w:numId w:val="24"/>
        </w:numPr>
      </w:pPr>
      <w:r>
        <w:t>GitHub</w:t>
      </w:r>
      <w:r w:rsidR="00936FE2">
        <w:t>:</w:t>
      </w:r>
      <w:r w:rsidR="00936FE2" w:rsidRPr="00936FE2">
        <w:t xml:space="preserve"> </w:t>
      </w:r>
      <w:hyperlink r:id="rId8" w:history="1">
        <w:r w:rsidR="00936FE2" w:rsidRPr="00760CF6">
          <w:rPr>
            <w:rStyle w:val="Hyperlink"/>
          </w:rPr>
          <w:t>https://github.com/Maheshpawar01</w:t>
        </w:r>
      </w:hyperlink>
      <w:r w:rsidR="00927023">
        <w:t xml:space="preserve"> </w:t>
      </w:r>
    </w:p>
    <w:p w14:paraId="1C232981" w14:textId="66C06752" w:rsidR="00870458" w:rsidRDefault="00870458" w:rsidP="00936FE2">
      <w:pPr>
        <w:pStyle w:val="ListParagraph"/>
        <w:numPr>
          <w:ilvl w:val="0"/>
          <w:numId w:val="24"/>
        </w:numPr>
      </w:pPr>
      <w:r>
        <w:t>Portfolio:</w:t>
      </w:r>
      <w:hyperlink r:id="rId9" w:history="1">
        <w:r w:rsidR="007E53DD" w:rsidRPr="007E53DD">
          <w:rPr>
            <w:rStyle w:val="Hyperlink"/>
          </w:rPr>
          <w:t xml:space="preserve"> https://maheshpawar01.github.io/portfolio/</w:t>
        </w:r>
      </w:hyperlink>
    </w:p>
    <w:p w14:paraId="4DE5AADB" w14:textId="01412811" w:rsidR="006270A9" w:rsidRDefault="00927023">
      <w:pPr>
        <w:pStyle w:val="Heading1"/>
      </w:pPr>
      <w:r>
        <w:t>SKILLS</w:t>
      </w:r>
    </w:p>
    <w:p w14:paraId="7ED86839" w14:textId="20F2ED16" w:rsidR="006270A9" w:rsidRDefault="00760CF6">
      <w:pPr>
        <w:pStyle w:val="Heading2"/>
      </w:pPr>
      <w:r>
        <w:t>HTML</w:t>
      </w:r>
      <w:r w:rsidR="00927023">
        <w:t xml:space="preserve"> | CSS | Javascript | React Js | Bootstrap | </w:t>
      </w:r>
      <w:r>
        <w:t>GitHub</w:t>
      </w:r>
      <w:r w:rsidR="00927023">
        <w:t xml:space="preserve"> </w:t>
      </w:r>
      <w:r w:rsidR="0048695B">
        <w:t xml:space="preserve">| WordPress </w:t>
      </w:r>
    </w:p>
    <w:p w14:paraId="204881A0" w14:textId="70CEA49D" w:rsidR="006270A9" w:rsidRDefault="009345DA">
      <w:pPr>
        <w:pStyle w:val="Heading1"/>
      </w:pPr>
      <w:r>
        <w:t>PROJECTS</w:t>
      </w:r>
    </w:p>
    <w:p w14:paraId="3F85BEEF" w14:textId="56A19BFE" w:rsidR="00C04A8C" w:rsidRDefault="009345DA" w:rsidP="00C04A8C">
      <w:pPr>
        <w:pStyle w:val="Heading2"/>
        <w:numPr>
          <w:ilvl w:val="0"/>
          <w:numId w:val="24"/>
        </w:numPr>
      </w:pPr>
      <w:r>
        <w:t>YATRA - WEB APP WHICH HELPS PEOPLE TO PLAN TRIP</w:t>
      </w:r>
      <w:r w:rsidR="00C04A8C">
        <w:t>s</w:t>
      </w:r>
      <w:r>
        <w:t>.</w:t>
      </w:r>
    </w:p>
    <w:p w14:paraId="0854C75D" w14:textId="564638E1" w:rsidR="006270A9" w:rsidRDefault="00C04A8C" w:rsidP="00C04A8C">
      <w:pPr>
        <w:pStyle w:val="ListBullet"/>
      </w:pPr>
      <w:r>
        <w:t xml:space="preserve">Yatra helps people to plan their </w:t>
      </w:r>
      <w:r w:rsidR="00760CF6">
        <w:t>trips</w:t>
      </w:r>
      <w:r>
        <w:t xml:space="preserve"> </w:t>
      </w:r>
      <w:r w:rsidR="00760CF6">
        <w:t>to</w:t>
      </w:r>
      <w:r>
        <w:t xml:space="preserve"> different countries. website aims to streamline the trip planning process by offering a user-friendly interface and a range of helpful features.</w:t>
      </w:r>
    </w:p>
    <w:p w14:paraId="283E19FC" w14:textId="7EFB4919" w:rsidR="00C04A8C" w:rsidRDefault="00C04A8C" w:rsidP="00760CF6">
      <w:pPr>
        <w:pStyle w:val="ListBullet"/>
        <w:numPr>
          <w:ilvl w:val="0"/>
          <w:numId w:val="29"/>
        </w:numPr>
      </w:pPr>
      <w:r>
        <w:t xml:space="preserve"> React | CSS </w:t>
      </w:r>
    </w:p>
    <w:p w14:paraId="392B57B1" w14:textId="11A303DA" w:rsidR="00C04A8C" w:rsidRDefault="00C04A8C" w:rsidP="00760CF6">
      <w:pPr>
        <w:pStyle w:val="ListBullet"/>
        <w:numPr>
          <w:ilvl w:val="0"/>
          <w:numId w:val="29"/>
        </w:numPr>
      </w:pPr>
      <w:r>
        <w:t xml:space="preserve">Link: </w:t>
      </w:r>
      <w:hyperlink r:id="rId10" w:history="1">
        <w:r w:rsidRPr="00461EF5">
          <w:rPr>
            <w:rStyle w:val="Hyperlink"/>
          </w:rPr>
          <w:t>https://maheshpawar01.github.io/react-app/</w:t>
        </w:r>
      </w:hyperlink>
    </w:p>
    <w:p w14:paraId="73FE7260" w14:textId="5F5B57D0" w:rsidR="007E53DD" w:rsidRDefault="009345DA" w:rsidP="007E53DD">
      <w:pPr>
        <w:pStyle w:val="Heading2"/>
        <w:numPr>
          <w:ilvl w:val="0"/>
          <w:numId w:val="24"/>
        </w:numPr>
      </w:pPr>
      <w:r>
        <w:t xml:space="preserve">Portfolio – website </w:t>
      </w:r>
      <w:r w:rsidR="00760CF6">
        <w:t>describes</w:t>
      </w:r>
      <w:r>
        <w:t xml:space="preserve"> my work</w:t>
      </w:r>
      <w:r w:rsidR="007E53DD">
        <w:t>.</w:t>
      </w:r>
    </w:p>
    <w:p w14:paraId="2F8E2A5A" w14:textId="4B015248" w:rsidR="009345DA" w:rsidRDefault="007E53DD" w:rsidP="007E53DD">
      <w:pPr>
        <w:pStyle w:val="ListBullet"/>
      </w:pPr>
      <w:r>
        <w:t>My portfolio website serves as a showcase of my professional work, skills, and experiences. It's a platform where I present my projects, highlights my capabilities, and provide insights into my background and expertise.</w:t>
      </w:r>
    </w:p>
    <w:p w14:paraId="00B11FC3" w14:textId="791285BD" w:rsidR="007E53DD" w:rsidRDefault="007E53DD" w:rsidP="007E53DD">
      <w:pPr>
        <w:pStyle w:val="ListBullet"/>
        <w:numPr>
          <w:ilvl w:val="0"/>
          <w:numId w:val="30"/>
        </w:numPr>
      </w:pPr>
      <w:r>
        <w:t xml:space="preserve">HTML, CSS, </w:t>
      </w:r>
      <w:r w:rsidR="00B865B4">
        <w:t>JavaScript</w:t>
      </w:r>
      <w:r>
        <w:t>.</w:t>
      </w:r>
    </w:p>
    <w:p w14:paraId="533E09C7" w14:textId="5A4F6132" w:rsidR="009345DA" w:rsidRDefault="007E53DD" w:rsidP="007E53DD">
      <w:pPr>
        <w:pStyle w:val="ListBullet"/>
        <w:numPr>
          <w:ilvl w:val="0"/>
          <w:numId w:val="30"/>
        </w:numPr>
      </w:pPr>
      <w:r>
        <w:t xml:space="preserve">Link: </w:t>
      </w:r>
      <w:hyperlink r:id="rId11" w:history="1">
        <w:r w:rsidR="0097198D" w:rsidRPr="00300648">
          <w:rPr>
            <w:rStyle w:val="Hyperlink"/>
            <w:rFonts w:cs="Segoe UI"/>
            <w:sz w:val="21"/>
            <w:szCs w:val="21"/>
            <w:shd w:val="clear" w:color="auto" w:fill="FFFFFF"/>
          </w:rPr>
          <w:t>https://maheshpawar01.github.io/Portfolio/</w:t>
        </w:r>
      </w:hyperlink>
    </w:p>
    <w:p w14:paraId="3770E592" w14:textId="63540578" w:rsidR="006270A9" w:rsidRDefault="009345DA" w:rsidP="00936FE2">
      <w:pPr>
        <w:pStyle w:val="Heading2"/>
        <w:numPr>
          <w:ilvl w:val="0"/>
          <w:numId w:val="24"/>
        </w:numPr>
      </w:pPr>
      <w:r>
        <w:t>HOTEL&amp;rESORTS –</w:t>
      </w:r>
      <w:r w:rsidR="007E53DD">
        <w:t>BEst</w:t>
      </w:r>
      <w:r>
        <w:t xml:space="preserve"> HOTELS AND </w:t>
      </w:r>
      <w:r w:rsidR="00760CF6">
        <w:t>RESORTS</w:t>
      </w:r>
      <w:r>
        <w:t xml:space="preserve"> FINDING WEBSITE FOR TOURIST</w:t>
      </w:r>
      <w:r w:rsidR="007E53DD">
        <w:t>.</w:t>
      </w:r>
    </w:p>
    <w:p w14:paraId="0123E105" w14:textId="51257B41" w:rsidR="006270A9" w:rsidRDefault="00461EF5">
      <w:pPr>
        <w:pStyle w:val="ListBullet"/>
      </w:pPr>
      <w:r w:rsidRPr="00461EF5">
        <w:t>The website is a comprehensive platform that assists travelers in finding and booking hotels for their trips. It aims to simplify the hotel search process and provide users with a seamless and enjoyable experience. The website offers a range of features and benefits that enhance the hotel discovery and booking process.</w:t>
      </w:r>
    </w:p>
    <w:p w14:paraId="76F91F48" w14:textId="5641AE8E" w:rsidR="00461EF5" w:rsidRDefault="00461EF5" w:rsidP="00760CF6">
      <w:pPr>
        <w:pStyle w:val="ListBullet"/>
        <w:numPr>
          <w:ilvl w:val="0"/>
          <w:numId w:val="27"/>
        </w:numPr>
      </w:pPr>
      <w:r>
        <w:t>HTML, CSS, Bootstrap.</w:t>
      </w:r>
    </w:p>
    <w:p w14:paraId="690FF4CB" w14:textId="4B7857A9" w:rsidR="00760CF6" w:rsidRDefault="00760CF6" w:rsidP="00760CF6">
      <w:pPr>
        <w:pStyle w:val="ListBullet"/>
        <w:numPr>
          <w:ilvl w:val="0"/>
          <w:numId w:val="27"/>
        </w:numPr>
      </w:pPr>
      <w:r>
        <w:t>Link:</w:t>
      </w:r>
      <w:r w:rsidRPr="00760CF6">
        <w:t xml:space="preserve"> </w:t>
      </w:r>
      <w:hyperlink r:id="rId12" w:history="1">
        <w:r w:rsidRPr="00760CF6">
          <w:rPr>
            <w:rStyle w:val="Hyperlink"/>
          </w:rPr>
          <w:t>https://maheshpawar01.github.io/Hotel-booking-web/</w:t>
        </w:r>
      </w:hyperlink>
    </w:p>
    <w:p w14:paraId="587C1B29" w14:textId="7A510562" w:rsidR="006270A9" w:rsidRDefault="009345DA" w:rsidP="00936FE2">
      <w:pPr>
        <w:pStyle w:val="Heading2"/>
        <w:numPr>
          <w:ilvl w:val="0"/>
          <w:numId w:val="24"/>
        </w:numPr>
      </w:pPr>
      <w:r>
        <w:t>hOSTELS IN CH.SAMBHAJINAGAR – HELPS COLLEGE STUDENTS TO FIND HOSTEL.</w:t>
      </w:r>
    </w:p>
    <w:p w14:paraId="2C2AE364" w14:textId="414354CB" w:rsidR="006270A9" w:rsidRDefault="00760CF6">
      <w:pPr>
        <w:pStyle w:val="ListBullet"/>
      </w:pPr>
      <w:r w:rsidRPr="00760CF6">
        <w:t>The website</w:t>
      </w:r>
      <w:r>
        <w:t xml:space="preserve"> </w:t>
      </w:r>
      <w:r w:rsidRPr="00760CF6">
        <w:t xml:space="preserve">is a platform that </w:t>
      </w:r>
      <w:r>
        <w:t>helps</w:t>
      </w:r>
      <w:r w:rsidRPr="00760CF6">
        <w:t xml:space="preserve"> students in Ch. </w:t>
      </w:r>
      <w:proofErr w:type="spellStart"/>
      <w:r w:rsidRPr="00760CF6">
        <w:t>Sambhajinagar</w:t>
      </w:r>
      <w:proofErr w:type="spellEnd"/>
      <w:r>
        <w:t xml:space="preserve"> to</w:t>
      </w:r>
      <w:r w:rsidRPr="00760CF6">
        <w:t xml:space="preserve"> find </w:t>
      </w:r>
      <w:r>
        <w:t xml:space="preserve">the </w:t>
      </w:r>
      <w:r w:rsidRPr="00760CF6">
        <w:t>best hostels located near their college. Its primary goal is to simplify the hostel search process and provide students with a reliable and convenient resource to secure suitable accommodation during their academic journey.</w:t>
      </w:r>
    </w:p>
    <w:p w14:paraId="4FB147AF" w14:textId="7730E204" w:rsidR="00760CF6" w:rsidRDefault="00760CF6" w:rsidP="00760CF6">
      <w:pPr>
        <w:pStyle w:val="ListBullet"/>
        <w:numPr>
          <w:ilvl w:val="0"/>
          <w:numId w:val="28"/>
        </w:numPr>
      </w:pPr>
      <w:r>
        <w:t>HTML, CSS, Bootstrap.</w:t>
      </w:r>
    </w:p>
    <w:p w14:paraId="238D15BC" w14:textId="36C355BC" w:rsidR="00760CF6" w:rsidRDefault="00760CF6" w:rsidP="00760CF6">
      <w:pPr>
        <w:pStyle w:val="ListBullet"/>
        <w:numPr>
          <w:ilvl w:val="0"/>
          <w:numId w:val="28"/>
        </w:numPr>
      </w:pPr>
      <w:r>
        <w:t>Link:</w:t>
      </w:r>
      <w:r w:rsidRPr="00760CF6">
        <w:t xml:space="preserve"> </w:t>
      </w:r>
      <w:hyperlink r:id="rId13" w:history="1">
        <w:r w:rsidRPr="00760CF6">
          <w:rPr>
            <w:rStyle w:val="Hyperlink"/>
          </w:rPr>
          <w:t>https://maheshpawar01.github.io/Hostels-in-Ch.Sambhajinagar./</w:t>
        </w:r>
      </w:hyperlink>
    </w:p>
    <w:p w14:paraId="26EDF425" w14:textId="3740836F" w:rsidR="006270A9" w:rsidRDefault="009345DA">
      <w:pPr>
        <w:pStyle w:val="Heading1"/>
      </w:pPr>
      <w:r>
        <w:t>EDUCATION</w:t>
      </w:r>
    </w:p>
    <w:p w14:paraId="736CBB77" w14:textId="2336DA1E" w:rsidR="006270A9" w:rsidRDefault="00936FE2" w:rsidP="00936FE2">
      <w:pPr>
        <w:pStyle w:val="ListBullet"/>
        <w:numPr>
          <w:ilvl w:val="0"/>
          <w:numId w:val="24"/>
        </w:numPr>
      </w:pPr>
      <w:r>
        <w:t xml:space="preserve">BCA | </w:t>
      </w:r>
      <w:proofErr w:type="spellStart"/>
      <w:r>
        <w:t>Deogiri</w:t>
      </w:r>
      <w:proofErr w:type="spellEnd"/>
      <w:r>
        <w:t xml:space="preserve"> College </w:t>
      </w:r>
      <w:proofErr w:type="spellStart"/>
      <w:r>
        <w:t>Ch.Sambhaji</w:t>
      </w:r>
      <w:proofErr w:type="spellEnd"/>
      <w:r>
        <w:t xml:space="preserve"> Nagar</w:t>
      </w:r>
      <w:r w:rsidR="007E53DD">
        <w:t>.</w:t>
      </w:r>
      <w:r>
        <w:tab/>
      </w:r>
      <w:r>
        <w:tab/>
      </w:r>
      <w:r>
        <w:tab/>
      </w:r>
      <w:r>
        <w:tab/>
      </w:r>
      <w:r>
        <w:tab/>
        <w:t>65.00% | (2021-22)</w:t>
      </w:r>
    </w:p>
    <w:p w14:paraId="66F128FA" w14:textId="67DB233C" w:rsidR="00936FE2" w:rsidRDefault="00936FE2" w:rsidP="00936FE2">
      <w:pPr>
        <w:pStyle w:val="ListBullet"/>
        <w:numPr>
          <w:ilvl w:val="0"/>
          <w:numId w:val="24"/>
        </w:numPr>
      </w:pPr>
      <w:r>
        <w:t xml:space="preserve">HSC | Lal Bahadur Shastri College </w:t>
      </w:r>
      <w:proofErr w:type="spellStart"/>
      <w:r>
        <w:t>Partur</w:t>
      </w:r>
      <w:proofErr w:type="spellEnd"/>
      <w:r>
        <w:t xml:space="preserve">. Dist. </w:t>
      </w:r>
      <w:proofErr w:type="spellStart"/>
      <w:r>
        <w:t>Jalna</w:t>
      </w:r>
      <w:proofErr w:type="spellEnd"/>
      <w:r w:rsidR="007E53DD">
        <w:t>.</w:t>
      </w:r>
      <w:r>
        <w:tab/>
      </w:r>
      <w:r>
        <w:tab/>
      </w:r>
      <w:r>
        <w:tab/>
        <w:t>67.00% | (2018-20)</w:t>
      </w:r>
    </w:p>
    <w:p w14:paraId="57F000E5" w14:textId="5CE39E25" w:rsidR="00936FE2" w:rsidRDefault="00936FE2" w:rsidP="00936FE2">
      <w:pPr>
        <w:pStyle w:val="ListBullet"/>
        <w:numPr>
          <w:ilvl w:val="0"/>
          <w:numId w:val="21"/>
        </w:numPr>
      </w:pPr>
      <w:r>
        <w:t xml:space="preserve">SSC | Vivekanand High School </w:t>
      </w:r>
      <w:proofErr w:type="spellStart"/>
      <w:r>
        <w:t>Partur</w:t>
      </w:r>
      <w:proofErr w:type="spellEnd"/>
      <w:r>
        <w:t xml:space="preserve"> Dist. </w:t>
      </w:r>
      <w:proofErr w:type="spellStart"/>
      <w:r>
        <w:t>Jalna</w:t>
      </w:r>
      <w:proofErr w:type="spellEnd"/>
      <w:r w:rsidR="007E53DD">
        <w:t>.</w:t>
      </w:r>
      <w:r>
        <w:tab/>
      </w:r>
      <w:r>
        <w:tab/>
      </w:r>
      <w:r>
        <w:tab/>
      </w:r>
      <w:r>
        <w:tab/>
        <w:t>86.80% | (2017-18)</w:t>
      </w:r>
    </w:p>
    <w:sectPr w:rsidR="00936FE2" w:rsidSect="00617B26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BD13E" w14:textId="77777777" w:rsidR="003B55F8" w:rsidRDefault="003B55F8">
      <w:pPr>
        <w:spacing w:after="0"/>
      </w:pPr>
      <w:r>
        <w:separator/>
      </w:r>
    </w:p>
  </w:endnote>
  <w:endnote w:type="continuationSeparator" w:id="0">
    <w:p w14:paraId="4CFB4CAA" w14:textId="77777777" w:rsidR="003B55F8" w:rsidRDefault="003B55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4C7D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1416" w14:textId="77777777" w:rsidR="003B55F8" w:rsidRDefault="003B55F8">
      <w:pPr>
        <w:spacing w:after="0"/>
      </w:pPr>
      <w:r>
        <w:separator/>
      </w:r>
    </w:p>
  </w:footnote>
  <w:footnote w:type="continuationSeparator" w:id="0">
    <w:p w14:paraId="2E6415D7" w14:textId="77777777" w:rsidR="003B55F8" w:rsidRDefault="003B55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472B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9849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A34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A226F3E"/>
    <w:multiLevelType w:val="multilevel"/>
    <w:tmpl w:val="926CAFFA"/>
    <w:lvl w:ilvl="0">
      <w:start w:val="1"/>
      <w:numFmt w:val="bullet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B4B27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0203A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1174A81"/>
    <w:multiLevelType w:val="multilevel"/>
    <w:tmpl w:val="5C1E820C"/>
    <w:lvl w:ilvl="0">
      <w:start w:val="1"/>
      <w:numFmt w:val="bullet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35869755">
    <w:abstractNumId w:val="9"/>
  </w:num>
  <w:num w:numId="2" w16cid:durableId="838495859">
    <w:abstractNumId w:val="9"/>
    <w:lvlOverride w:ilvl="0">
      <w:startOverride w:val="1"/>
    </w:lvlOverride>
  </w:num>
  <w:num w:numId="3" w16cid:durableId="1060976335">
    <w:abstractNumId w:val="9"/>
    <w:lvlOverride w:ilvl="0">
      <w:startOverride w:val="1"/>
    </w:lvlOverride>
  </w:num>
  <w:num w:numId="4" w16cid:durableId="1438253820">
    <w:abstractNumId w:val="9"/>
    <w:lvlOverride w:ilvl="0">
      <w:startOverride w:val="1"/>
    </w:lvlOverride>
  </w:num>
  <w:num w:numId="5" w16cid:durableId="1973052438">
    <w:abstractNumId w:val="8"/>
  </w:num>
  <w:num w:numId="6" w16cid:durableId="1567178307">
    <w:abstractNumId w:val="7"/>
  </w:num>
  <w:num w:numId="7" w16cid:durableId="1857619380">
    <w:abstractNumId w:val="6"/>
  </w:num>
  <w:num w:numId="8" w16cid:durableId="1116024689">
    <w:abstractNumId w:val="5"/>
  </w:num>
  <w:num w:numId="9" w16cid:durableId="907693561">
    <w:abstractNumId w:val="4"/>
  </w:num>
  <w:num w:numId="10" w16cid:durableId="671880947">
    <w:abstractNumId w:val="3"/>
  </w:num>
  <w:num w:numId="11" w16cid:durableId="1416895167">
    <w:abstractNumId w:val="2"/>
  </w:num>
  <w:num w:numId="12" w16cid:durableId="830953439">
    <w:abstractNumId w:val="1"/>
  </w:num>
  <w:num w:numId="13" w16cid:durableId="679241258">
    <w:abstractNumId w:val="0"/>
  </w:num>
  <w:num w:numId="14" w16cid:durableId="1075929273">
    <w:abstractNumId w:val="15"/>
  </w:num>
  <w:num w:numId="15" w16cid:durableId="1048381568">
    <w:abstractNumId w:val="20"/>
  </w:num>
  <w:num w:numId="16" w16cid:durableId="839931756">
    <w:abstractNumId w:val="13"/>
  </w:num>
  <w:num w:numId="17" w16cid:durableId="1590890060">
    <w:abstractNumId w:val="19"/>
  </w:num>
  <w:num w:numId="18" w16cid:durableId="299921315">
    <w:abstractNumId w:val="11"/>
  </w:num>
  <w:num w:numId="19" w16cid:durableId="656955538">
    <w:abstractNumId w:val="26"/>
  </w:num>
  <w:num w:numId="20" w16cid:durableId="1207645817">
    <w:abstractNumId w:val="21"/>
  </w:num>
  <w:num w:numId="21" w16cid:durableId="1470434046">
    <w:abstractNumId w:val="12"/>
  </w:num>
  <w:num w:numId="22" w16cid:durableId="1877693497">
    <w:abstractNumId w:val="16"/>
  </w:num>
  <w:num w:numId="23" w16cid:durableId="308824260">
    <w:abstractNumId w:val="23"/>
  </w:num>
  <w:num w:numId="24" w16cid:durableId="1078287056">
    <w:abstractNumId w:val="14"/>
  </w:num>
  <w:num w:numId="25" w16cid:durableId="1800804721">
    <w:abstractNumId w:val="18"/>
  </w:num>
  <w:num w:numId="26" w16cid:durableId="2097356098">
    <w:abstractNumId w:val="25"/>
  </w:num>
  <w:num w:numId="27" w16cid:durableId="884096676">
    <w:abstractNumId w:val="22"/>
  </w:num>
  <w:num w:numId="28" w16cid:durableId="1462847345">
    <w:abstractNumId w:val="10"/>
  </w:num>
  <w:num w:numId="29" w16cid:durableId="1726637482">
    <w:abstractNumId w:val="24"/>
  </w:num>
  <w:num w:numId="30" w16cid:durableId="4221467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23"/>
    <w:rsid w:val="000A4F59"/>
    <w:rsid w:val="00141A4C"/>
    <w:rsid w:val="001B29CF"/>
    <w:rsid w:val="0028220F"/>
    <w:rsid w:val="002A1BD0"/>
    <w:rsid w:val="00300648"/>
    <w:rsid w:val="00356C14"/>
    <w:rsid w:val="003B55F8"/>
    <w:rsid w:val="00461EF5"/>
    <w:rsid w:val="0048695B"/>
    <w:rsid w:val="00617B26"/>
    <w:rsid w:val="006270A9"/>
    <w:rsid w:val="00675956"/>
    <w:rsid w:val="00681034"/>
    <w:rsid w:val="006974E0"/>
    <w:rsid w:val="00760CF6"/>
    <w:rsid w:val="0078084F"/>
    <w:rsid w:val="007E53DD"/>
    <w:rsid w:val="00816216"/>
    <w:rsid w:val="00870458"/>
    <w:rsid w:val="0087734B"/>
    <w:rsid w:val="00927023"/>
    <w:rsid w:val="009345DA"/>
    <w:rsid w:val="00936FE2"/>
    <w:rsid w:val="0097198D"/>
    <w:rsid w:val="009D5933"/>
    <w:rsid w:val="00B865B4"/>
    <w:rsid w:val="00BD768D"/>
    <w:rsid w:val="00C04A8C"/>
    <w:rsid w:val="00C61F8E"/>
    <w:rsid w:val="00E83E4B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B38D1"/>
  <w15:chartTrackingRefBased/>
  <w15:docId w15:val="{D399A4B1-D4C5-46EB-941A-7D328690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36F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0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shpawar01%20" TargetMode="External"/><Relationship Id="rId13" Type="http://schemas.openxmlformats.org/officeDocument/2006/relationships/hyperlink" Target="https://maheshpawar01.github.io/Hostels-in-Ch.Sambhajinagar.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heshpawar01.github.io/Hotel-booking-web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heshpawar01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heshpawar01.github.io/react-app/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s:/maheshpawar01.github.io/portfolio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112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keywords/>
  <cp:lastModifiedBy>Mahesh Pawar</cp:lastModifiedBy>
  <cp:revision>6</cp:revision>
  <dcterms:created xsi:type="dcterms:W3CDTF">2023-05-17T10:20:00Z</dcterms:created>
  <dcterms:modified xsi:type="dcterms:W3CDTF">2023-05-19T06:52:00Z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3c754ed7-7773-4fcb-8419-c60791547f78</vt:lpwstr>
  </property>
</Properties>
</file>